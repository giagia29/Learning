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6D71D8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E0F6E" w:rsidRDefault="00BE0F6E" w:rsidP="00BE0F6E">
            <w:pPr>
              <w:pStyle w:val="Title"/>
            </w:pPr>
            <w:r w:rsidRPr="00BE0F6E">
              <w:rPr>
                <w:b/>
                <w:color w:val="auto"/>
              </w:rPr>
              <w:t>Gia</w:t>
            </w:r>
            <w:r w:rsidRPr="00BE0F6E">
              <w:t xml:space="preserve"> </w:t>
            </w:r>
            <w:r w:rsidRPr="00BE0F6E">
              <w:rPr>
                <w:rStyle w:val="IntenseEmphasis"/>
                <w:rFonts w:cs="Times New Roman"/>
                <w:sz w:val="72"/>
                <w:szCs w:val="72"/>
              </w:rPr>
              <w:t>Dao</w:t>
            </w:r>
          </w:p>
          <w:p w:rsidR="00692703" w:rsidRPr="0007765E" w:rsidRDefault="00BE0F6E" w:rsidP="00913946">
            <w:pPr>
              <w:pStyle w:val="ContactInfo"/>
              <w:contextualSpacing w:val="0"/>
              <w:rPr>
                <w:rFonts w:ascii="Times New Roman" w:hAnsi="Times New Roman" w:cs="Times New Roman"/>
              </w:rPr>
            </w:pPr>
            <w:r w:rsidRPr="0007765E">
              <w:rPr>
                <w:rFonts w:ascii="Times New Roman" w:hAnsi="Times New Roman" w:cs="Times New Roman"/>
              </w:rPr>
              <w:t>700 W Mitchell Circle, Arlington, Texas</w:t>
            </w:r>
            <w:r w:rsidR="00692703" w:rsidRPr="0007765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-1459182552"/>
                <w:placeholder>
                  <w:docPart w:val="F29C39668AF24916A7532008B5F7DE1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7765E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07765E">
              <w:rPr>
                <w:rFonts w:ascii="Times New Roman" w:hAnsi="Times New Roman" w:cs="Times New Roman"/>
              </w:rPr>
              <w:t xml:space="preserve"> </w:t>
            </w:r>
            <w:r w:rsidRPr="0007765E">
              <w:rPr>
                <w:rFonts w:ascii="Times New Roman" w:hAnsi="Times New Roman" w:cs="Times New Roman"/>
              </w:rPr>
              <w:t>(682)-380-8728</w:t>
            </w:r>
          </w:p>
          <w:p w:rsidR="00692703" w:rsidRPr="00CF1A49" w:rsidRDefault="00BE0F6E" w:rsidP="00BE0F6E">
            <w:pPr>
              <w:pStyle w:val="ContactInfoEmphasis"/>
              <w:contextualSpacing w:val="0"/>
            </w:pPr>
            <w:r w:rsidRPr="0007765E">
              <w:rPr>
                <w:rFonts w:ascii="Times New Roman" w:hAnsi="Times New Roman" w:cs="Times New Roman"/>
              </w:rPr>
              <w:t>giadao0609@gmail.com</w:t>
            </w:r>
            <w:r w:rsidR="00692703" w:rsidRPr="0007765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2000459528"/>
                <w:placeholder>
                  <w:docPart w:val="E6BD35488AB24134B0F670B929628FD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7765E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07765E">
              <w:rPr>
                <w:rFonts w:ascii="Times New Roman" w:hAnsi="Times New Roman" w:cs="Times New Roman"/>
              </w:rPr>
              <w:t xml:space="preserve"> </w:t>
            </w:r>
            <w:r w:rsidRPr="0007765E">
              <w:rPr>
                <w:rFonts w:ascii="Times New Roman" w:hAnsi="Times New Roman" w:cs="Times New Roman"/>
              </w:rPr>
              <w:t>linkedin.com/gia-dao-556126191</w:t>
            </w:r>
            <w:r w:rsidR="00692703" w:rsidRPr="00CF1A49">
              <w:t xml:space="preserve"> </w:t>
            </w:r>
          </w:p>
        </w:tc>
      </w:tr>
      <w:tr w:rsidR="009571D8" w:rsidRPr="00CF1A49" w:rsidTr="005F00AD">
        <w:trPr>
          <w:trHeight w:val="756"/>
        </w:trPr>
        <w:tc>
          <w:tcPr>
            <w:tcW w:w="9360" w:type="dxa"/>
            <w:tcMar>
              <w:top w:w="432" w:type="dxa"/>
            </w:tcMar>
          </w:tcPr>
          <w:p w:rsidR="001755A8" w:rsidRPr="00294178" w:rsidRDefault="00E74B17" w:rsidP="00910829">
            <w:pPr>
              <w:contextualSpacing w:val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29417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SUMMARY OF QUALIFICATIONS.</w:t>
            </w:r>
          </w:p>
          <w:p w:rsidR="006F7F55" w:rsidRDefault="008D22D3" w:rsidP="009A4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Performed effective communicating and presenting</w:t>
            </w:r>
            <w:r w:rsidR="009A4029" w:rsidRPr="009A4029">
              <w:rPr>
                <w:rFonts w:ascii="Times New Roman" w:hAnsi="Times New Roman" w:cs="Times New Roman"/>
              </w:rPr>
              <w:t xml:space="preserve"> skills as an individual or as a group member</w:t>
            </w:r>
            <w:bookmarkStart w:id="0" w:name="_GoBack"/>
            <w:bookmarkEnd w:id="0"/>
          </w:p>
          <w:p w:rsidR="008D22D3" w:rsidRDefault="008D22D3" w:rsidP="009A4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an open-minded and critical thinking ability through problem solving</w:t>
            </w:r>
          </w:p>
          <w:p w:rsidR="00F82D93" w:rsidRPr="009A4029" w:rsidRDefault="00D46986" w:rsidP="009A4029">
            <w:pPr>
              <w:rPr>
                <w:rFonts w:ascii="Times New Roman" w:hAnsi="Times New Roman" w:cs="Times New Roman"/>
              </w:rPr>
            </w:pPr>
            <w:r w:rsidRPr="00A8297A">
              <w:rPr>
                <w:rFonts w:ascii="Times New Roman" w:hAnsi="Times New Roman" w:cs="Times New Roman"/>
              </w:rPr>
              <w:t>Established high credibility as an information seeker or coordinator while working in a team project</w:t>
            </w:r>
          </w:p>
          <w:p w:rsidR="006F7F55" w:rsidRPr="009A4029" w:rsidRDefault="00D46986" w:rsidP="009A4029">
            <w:pPr>
              <w:rPr>
                <w:rFonts w:cstheme="minorHAnsi"/>
              </w:rPr>
            </w:pPr>
            <w:r w:rsidRPr="00A8297A">
              <w:rPr>
                <w:rFonts w:ascii="Times New Roman" w:hAnsi="Times New Roman" w:cs="Times New Roman"/>
              </w:rPr>
              <w:t>Handled multitasks fluently under time and environmental pressures</w:t>
            </w:r>
          </w:p>
        </w:tc>
      </w:tr>
    </w:tbl>
    <w:p w:rsidR="004E01EB" w:rsidRPr="00CF1A49" w:rsidRDefault="009364E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3F57A36C7EB4D0691D132EA4661E7BD"/>
          </w:placeholder>
          <w:temporary/>
          <w:showingPlcHdr/>
          <w15:appearance w15:val="hidden"/>
        </w:sdtPr>
        <w:sdtEndPr/>
        <w:sdtContent>
          <w:r w:rsidR="004E01EB" w:rsidRPr="00294178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6D71D8">
        <w:tc>
          <w:tcPr>
            <w:tcW w:w="9290" w:type="dxa"/>
          </w:tcPr>
          <w:p w:rsidR="00DD5077" w:rsidRPr="00F82D93" w:rsidRDefault="009364EB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Enter date from for company 1: "/>
                <w:tag w:val="Enter date from for company 1: "/>
                <w:id w:val="47496943"/>
                <w:placeholder>
                  <w:docPart w:val="B9904151744E453A9BB67B7DCCC5E96E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F82D93">
                  <w:rPr>
                    <w:rFonts w:ascii="Times New Roman" w:hAnsi="Times New Roman" w:cs="Times New Roman"/>
                    <w:sz w:val="24"/>
                  </w:rPr>
                  <w:t>Date</w:t>
                </w:r>
                <w:r w:rsidR="00416B25" w:rsidRPr="00F82D93">
                  <w:rPr>
                    <w:rFonts w:ascii="Times New Roman" w:hAnsi="Times New Roman" w:cs="Times New Roman"/>
                    <w:sz w:val="24"/>
                  </w:rPr>
                  <w:t>s</w:t>
                </w:r>
                <w:r w:rsidR="001D0BF1" w:rsidRPr="00F82D93">
                  <w:rPr>
                    <w:rFonts w:ascii="Times New Roman" w:hAnsi="Times New Roman" w:cs="Times New Roman"/>
                    <w:sz w:val="24"/>
                  </w:rPr>
                  <w:t xml:space="preserve"> From</w:t>
                </w:r>
              </w:sdtContent>
            </w:sdt>
            <w:r w:rsidR="001D0BF1" w:rsidRPr="00F82D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5A94" w:rsidRPr="00F82D93">
              <w:rPr>
                <w:rFonts w:ascii="Times New Roman" w:hAnsi="Times New Roman" w:cs="Times New Roman"/>
                <w:sz w:val="24"/>
              </w:rPr>
              <w:t>2016</w:t>
            </w:r>
            <w:r w:rsidR="001D0BF1" w:rsidRPr="00F82D93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alias w:val="Enter date to for company 1: "/>
                <w:tag w:val="Enter date to for company 1: "/>
                <w:id w:val="182949357"/>
                <w:placeholder>
                  <w:docPart w:val="8E6701C7EBC34C2A96A6DDA1D5067A43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F82D93">
                  <w:rPr>
                    <w:rFonts w:ascii="Times New Roman" w:hAnsi="Times New Roman" w:cs="Times New Roman"/>
                    <w:sz w:val="24"/>
                  </w:rPr>
                  <w:t>To</w:t>
                </w:r>
              </w:sdtContent>
            </w:sdt>
            <w:r w:rsidR="005F00AD">
              <w:rPr>
                <w:rFonts w:ascii="Times New Roman" w:hAnsi="Times New Roman" w:cs="Times New Roman"/>
                <w:sz w:val="24"/>
              </w:rPr>
              <w:t xml:space="preserve"> 2018</w:t>
            </w:r>
            <w:r w:rsidR="00DF5A94" w:rsidRPr="00F82D93">
              <w:rPr>
                <w:rFonts w:ascii="Times New Roman" w:hAnsi="Times New Roman" w:cs="Times New Roman"/>
                <w:sz w:val="24"/>
              </w:rPr>
              <w:t>.</w:t>
            </w:r>
          </w:p>
          <w:p w:rsidR="001D0BF1" w:rsidRPr="00F82D93" w:rsidRDefault="00DF5A94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2D93">
              <w:rPr>
                <w:rFonts w:ascii="Times New Roman" w:hAnsi="Times New Roman" w:cs="Times New Roman"/>
                <w:sz w:val="24"/>
                <w:szCs w:val="24"/>
              </w:rPr>
              <w:t xml:space="preserve">FreeLANCE </w:t>
            </w:r>
            <w:r w:rsidR="00E30E38" w:rsidRPr="00F82D93">
              <w:rPr>
                <w:rFonts w:ascii="Times New Roman" w:hAnsi="Times New Roman" w:cs="Times New Roman"/>
                <w:sz w:val="24"/>
                <w:szCs w:val="24"/>
              </w:rPr>
              <w:t>Front-end web designer</w:t>
            </w:r>
            <w:r w:rsidRPr="00F82D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5077" w:rsidRPr="00D46986" w:rsidRDefault="00D46986" w:rsidP="00D4698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Collaborated with </w:t>
            </w:r>
            <w:r w:rsidR="00A648F4">
              <w:rPr>
                <w:rFonts w:ascii="Times New Roman" w:hAnsi="Times New Roman" w:cs="Times New Roman"/>
              </w:rPr>
              <w:t xml:space="preserve">other students in designing a </w:t>
            </w:r>
            <w:r w:rsidR="00DF5A94" w:rsidRPr="00D46986">
              <w:rPr>
                <w:rFonts w:ascii="Times New Roman" w:hAnsi="Times New Roman" w:cs="Times New Roman"/>
              </w:rPr>
              <w:t xml:space="preserve">digital </w:t>
            </w:r>
            <w:r w:rsidR="00E30E38" w:rsidRPr="00D46986">
              <w:rPr>
                <w:rFonts w:ascii="Times New Roman" w:hAnsi="Times New Roman" w:cs="Times New Roman"/>
              </w:rPr>
              <w:t xml:space="preserve">learning </w:t>
            </w:r>
            <w:r w:rsidR="00DF5A94" w:rsidRPr="00D46986">
              <w:rPr>
                <w:rFonts w:ascii="Times New Roman" w:hAnsi="Times New Roman" w:cs="Times New Roman"/>
              </w:rPr>
              <w:t xml:space="preserve">platform </w:t>
            </w:r>
            <w:r w:rsidR="00DD60E9">
              <w:rPr>
                <w:rFonts w:ascii="Times New Roman" w:hAnsi="Times New Roman" w:cs="Times New Roman"/>
              </w:rPr>
              <w:t>to help them</w:t>
            </w:r>
            <w:r w:rsidR="00DF5A94" w:rsidRPr="00D46986">
              <w:rPr>
                <w:rFonts w:ascii="Times New Roman" w:hAnsi="Times New Roman" w:cs="Times New Roman"/>
              </w:rPr>
              <w:t xml:space="preserve"> upload and share their documentaries, </w:t>
            </w:r>
            <w:r w:rsidR="00D76EDF" w:rsidRPr="00D46986">
              <w:rPr>
                <w:rFonts w:ascii="Times New Roman" w:hAnsi="Times New Roman" w:cs="Times New Roman"/>
              </w:rPr>
              <w:t>discuss homework</w:t>
            </w:r>
            <w:r w:rsidR="005F00AD">
              <w:rPr>
                <w:rFonts w:ascii="Times New Roman" w:hAnsi="Times New Roman" w:cs="Times New Roman"/>
              </w:rPr>
              <w:t>,</w:t>
            </w:r>
            <w:r w:rsidR="00D76EDF" w:rsidRPr="00D46986">
              <w:rPr>
                <w:rFonts w:ascii="Times New Roman" w:hAnsi="Times New Roman" w:cs="Times New Roman"/>
              </w:rPr>
              <w:t xml:space="preserve"> and download </w:t>
            </w:r>
            <w:r w:rsidR="00306411" w:rsidRPr="00D46986">
              <w:rPr>
                <w:rFonts w:ascii="Times New Roman" w:hAnsi="Times New Roman" w:cs="Times New Roman"/>
              </w:rPr>
              <w:t xml:space="preserve">sample problems </w:t>
            </w:r>
            <w:r w:rsidR="003520CD" w:rsidRPr="00D46986">
              <w:rPr>
                <w:rFonts w:ascii="Times New Roman" w:hAnsi="Times New Roman" w:cs="Times New Roman"/>
              </w:rPr>
              <w:t>with 2</w:t>
            </w:r>
            <w:r w:rsidR="00E30E38" w:rsidRPr="00D46986">
              <w:rPr>
                <w:rFonts w:ascii="Times New Roman" w:hAnsi="Times New Roman" w:cs="Times New Roman"/>
              </w:rPr>
              <w:t>00+ access per day.</w:t>
            </w:r>
          </w:p>
          <w:p w:rsidR="00DD5077" w:rsidRPr="001A1960" w:rsidRDefault="00D76EDF" w:rsidP="001A1960">
            <w:pPr>
              <w:pStyle w:val="ListParagraph"/>
              <w:numPr>
                <w:ilvl w:val="0"/>
                <w:numId w:val="24"/>
              </w:numPr>
            </w:pPr>
            <w:r w:rsidRPr="00D46986">
              <w:rPr>
                <w:rFonts w:ascii="Times New Roman" w:hAnsi="Times New Roman" w:cs="Times New Roman"/>
              </w:rPr>
              <w:t xml:space="preserve">Participated in </w:t>
            </w:r>
            <w:r w:rsidR="00E30E38" w:rsidRPr="00D46986">
              <w:rPr>
                <w:rFonts w:ascii="Times New Roman" w:hAnsi="Times New Roman" w:cs="Times New Roman"/>
              </w:rPr>
              <w:t xml:space="preserve">high school’s </w:t>
            </w:r>
            <w:r w:rsidR="005F00AD">
              <w:rPr>
                <w:rFonts w:ascii="Times New Roman" w:hAnsi="Times New Roman" w:cs="Times New Roman"/>
              </w:rPr>
              <w:t>specialized coding team for 2</w:t>
            </w:r>
            <w:r w:rsidRPr="00D46986">
              <w:rPr>
                <w:rFonts w:ascii="Times New Roman" w:hAnsi="Times New Roman" w:cs="Times New Roman"/>
              </w:rPr>
              <w:t xml:space="preserve"> consecutive years </w:t>
            </w:r>
            <w:r w:rsidR="001A1960">
              <w:rPr>
                <w:rFonts w:ascii="Times New Roman" w:hAnsi="Times New Roman" w:cs="Times New Roman"/>
              </w:rPr>
              <w:t xml:space="preserve">and organized different study groups to understand and analyze the efficiency of algorithm </w:t>
            </w:r>
          </w:p>
          <w:p w:rsidR="001A1960" w:rsidRPr="00CF1A49" w:rsidRDefault="001A1960" w:rsidP="001A1960">
            <w:pPr>
              <w:pStyle w:val="ListParagraph"/>
              <w:numPr>
                <w:ilvl w:val="0"/>
                <w:numId w:val="24"/>
              </w:numPr>
            </w:pPr>
            <w:r>
              <w:rPr>
                <w:rFonts w:ascii="Times New Roman" w:hAnsi="Times New Roman" w:cs="Times New Roman"/>
              </w:rPr>
              <w:t>Assisted the student council in designing and updating the content of the school’s website.</w:t>
            </w:r>
          </w:p>
        </w:tc>
      </w:tr>
    </w:tbl>
    <w:sdt>
      <w:sdtPr>
        <w:alias w:val="Education:"/>
        <w:tag w:val="Education:"/>
        <w:id w:val="-1908763273"/>
        <w:placeholder>
          <w:docPart w:val="571E89948C8A49A1AD58A14858AFB79F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294178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D5077">
        <w:tc>
          <w:tcPr>
            <w:tcW w:w="9290" w:type="dxa"/>
          </w:tcPr>
          <w:p w:rsidR="003E6598" w:rsidRPr="00F82D93" w:rsidRDefault="00DD5077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sz w:val="24"/>
              </w:rPr>
            </w:pPr>
            <w:r w:rsidRPr="00F82D93">
              <w:rPr>
                <w:rFonts w:ascii="Times New Roman" w:hAnsi="Times New Roman" w:cs="Times New Roman"/>
                <w:sz w:val="24"/>
              </w:rPr>
              <w:t>Expected graduation date: DEc</w:t>
            </w:r>
            <w:r w:rsidR="001D0BF1" w:rsidRPr="00F82D9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82D93">
              <w:rPr>
                <w:rFonts w:ascii="Times New Roman" w:hAnsi="Times New Roman" w:cs="Times New Roman"/>
                <w:sz w:val="24"/>
              </w:rPr>
              <w:t>2023.</w:t>
            </w:r>
          </w:p>
          <w:p w:rsidR="00F82D93" w:rsidRDefault="00DD5077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F82D93">
              <w:rPr>
                <w:rFonts w:ascii="Times New Roman" w:hAnsi="Times New Roman" w:cs="Times New Roman"/>
                <w:sz w:val="24"/>
                <w:szCs w:val="24"/>
              </w:rPr>
              <w:t>Bachelor of engineering in software engineering</w:t>
            </w:r>
            <w:r w:rsidR="001D0BF1" w:rsidRPr="00F82D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6D71D8" w:rsidRPr="00F82D93" w:rsidRDefault="00DD5077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smallCaps/>
                <w:color w:val="595959" w:themeColor="text1" w:themeTint="A6"/>
                <w:sz w:val="24"/>
                <w:szCs w:val="24"/>
              </w:rPr>
            </w:pPr>
            <w:r w:rsidRPr="00F82D93">
              <w:rPr>
                <w:rStyle w:val="SubtleReference"/>
                <w:rFonts w:ascii="Times New Roman" w:hAnsi="Times New Roman" w:cs="Times New Roman"/>
                <w:sz w:val="24"/>
                <w:szCs w:val="24"/>
              </w:rPr>
              <w:t>university of texas at arlington.</w:t>
            </w:r>
          </w:p>
          <w:p w:rsidR="007538DC" w:rsidRPr="00F82D93" w:rsidRDefault="00F82D93" w:rsidP="00F82D9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GPA: 3.76</w:t>
            </w:r>
            <w:r w:rsidR="006D71D8" w:rsidRPr="00F82D93">
              <w:rPr>
                <w:rFonts w:ascii="Times New Roman" w:hAnsi="Times New Roman" w:cs="Times New Roman"/>
              </w:rPr>
              <w:t>3</w:t>
            </w:r>
            <w:r w:rsidR="00DD5077" w:rsidRPr="00F82D93">
              <w:rPr>
                <w:rFonts w:ascii="Times New Roman" w:hAnsi="Times New Roman" w:cs="Times New Roman"/>
              </w:rPr>
              <w:t xml:space="preserve"> / 4.0</w:t>
            </w:r>
          </w:p>
          <w:p w:rsidR="006F7F55" w:rsidRDefault="006F7F55" w:rsidP="006F7F55">
            <w:pPr>
              <w:rPr>
                <w:rFonts w:cstheme="minorHAnsi"/>
                <w:sz w:val="24"/>
                <w:szCs w:val="24"/>
              </w:rPr>
            </w:pPr>
          </w:p>
          <w:p w:rsidR="006F7F55" w:rsidRPr="009A4029" w:rsidRDefault="006F7F55" w:rsidP="006F7F55">
            <w:pPr>
              <w:rPr>
                <w:rFonts w:ascii="Times New Roman" w:hAnsi="Times New Roman" w:cs="Times New Roman"/>
                <w:b/>
              </w:rPr>
            </w:pPr>
            <w:r w:rsidRPr="009A4029">
              <w:rPr>
                <w:rFonts w:ascii="Times New Roman" w:hAnsi="Times New Roman" w:cs="Times New Roman"/>
                <w:b/>
              </w:rPr>
              <w:t>AWARDS/HONORS</w:t>
            </w:r>
          </w:p>
          <w:p w:rsidR="00F82D93" w:rsidRPr="00F82D93" w:rsidRDefault="006F7F55" w:rsidP="00F82D9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F82D93">
              <w:rPr>
                <w:rFonts w:ascii="Times New Roman" w:hAnsi="Times New Roman" w:cs="Times New Roman"/>
              </w:rPr>
              <w:t>Member of UTA Honors College.</w:t>
            </w:r>
          </w:p>
          <w:p w:rsidR="00F82D93" w:rsidRPr="00F82D93" w:rsidRDefault="006F7F55" w:rsidP="00F82D9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F82D93">
              <w:rPr>
                <w:rFonts w:ascii="Times New Roman" w:hAnsi="Times New Roman" w:cs="Times New Roman"/>
              </w:rPr>
              <w:t>Member of the National Society of Collegiate Scholars.</w:t>
            </w:r>
          </w:p>
          <w:p w:rsidR="00F82D93" w:rsidRPr="00F82D93" w:rsidRDefault="00F82D93" w:rsidP="00F82D9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</w:rPr>
            </w:pPr>
            <w:r w:rsidRPr="00F82D93">
              <w:rPr>
                <w:rFonts w:ascii="Times New Roman" w:hAnsi="Times New Roman" w:cs="Times New Roman"/>
              </w:rPr>
              <w:t>Member of Alpha Lambda Delta.</w:t>
            </w:r>
          </w:p>
          <w:p w:rsidR="006F7F55" w:rsidRPr="00F82D93" w:rsidRDefault="006F7F55" w:rsidP="00F82D9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</w:rPr>
            </w:pPr>
            <w:r w:rsidRPr="00F82D93">
              <w:rPr>
                <w:rFonts w:ascii="Times New Roman" w:hAnsi="Times New Roman" w:cs="Times New Roman"/>
              </w:rPr>
              <w:t>Microsoft Office Specialist Certification in Excel.</w:t>
            </w:r>
          </w:p>
        </w:tc>
      </w:tr>
    </w:tbl>
    <w:sdt>
      <w:sdtPr>
        <w:alias w:val="Skills:"/>
        <w:tag w:val="Skills:"/>
        <w:id w:val="-1392877668"/>
        <w:placeholder>
          <w:docPart w:val="8A97B429139D42B995D8E1E751AD453D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294178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5F00AD">
        <w:tc>
          <w:tcPr>
            <w:tcW w:w="4675" w:type="dxa"/>
          </w:tcPr>
          <w:p w:rsidR="00E079E7" w:rsidRDefault="005F00AD" w:rsidP="005F00AD">
            <w:pPr>
              <w:pStyle w:val="ListBullet"/>
              <w:numPr>
                <w:ilvl w:val="0"/>
                <w:numId w:val="20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Demonstrated effective writing ability</w:t>
            </w:r>
          </w:p>
          <w:p w:rsidR="005F00AD" w:rsidRPr="009A4029" w:rsidRDefault="00A648F4" w:rsidP="00A648F4">
            <w:pPr>
              <w:pStyle w:val="ListBullet"/>
              <w:numPr>
                <w:ilvl w:val="0"/>
                <w:numId w:val="20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Adapted to new working environment swiftly and flexibly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9A4029" w:rsidRDefault="005F00AD" w:rsidP="005F00AD">
            <w:pPr>
              <w:pStyle w:val="ListBullet"/>
              <w:numPr>
                <w:ilvl w:val="0"/>
                <w:numId w:val="20"/>
              </w:numPr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Accomplished intermediate courses in using different programming languages: C, C++, </w:t>
            </w:r>
            <w:r w:rsidR="00A648F4">
              <w:rPr>
                <w:rFonts w:ascii="Times New Roman" w:hAnsi="Times New Roman" w:cs="Times New Roman"/>
              </w:rPr>
              <w:t>Java, MATLAB.</w:t>
            </w:r>
          </w:p>
        </w:tc>
      </w:tr>
    </w:tbl>
    <w:p w:rsidR="00B51D1B" w:rsidRPr="008F27C3" w:rsidRDefault="00B51D1B" w:rsidP="006E1507">
      <w:pPr>
        <w:rPr>
          <w:rFonts w:asciiTheme="majorHAnsi" w:hAnsiTheme="majorHAnsi"/>
          <w:color w:val="auto"/>
        </w:rPr>
      </w:pPr>
    </w:p>
    <w:p w:rsidR="008F27C3" w:rsidRPr="00294178" w:rsidRDefault="008F27C3" w:rsidP="006E1507">
      <w:pPr>
        <w:rPr>
          <w:rFonts w:asciiTheme="majorHAnsi" w:hAnsiTheme="majorHAnsi"/>
          <w:b/>
          <w:color w:val="auto"/>
          <w:sz w:val="24"/>
          <w:szCs w:val="24"/>
        </w:rPr>
      </w:pPr>
      <w:r w:rsidRPr="00294178">
        <w:rPr>
          <w:rFonts w:asciiTheme="majorHAnsi" w:hAnsiTheme="majorHAnsi"/>
          <w:b/>
          <w:color w:val="auto"/>
          <w:sz w:val="24"/>
          <w:szCs w:val="24"/>
        </w:rPr>
        <w:t>ACTIVITIES</w:t>
      </w:r>
    </w:p>
    <w:p w:rsidR="006D71D8" w:rsidRPr="005F00AD" w:rsidRDefault="006D71D8" w:rsidP="006E1507">
      <w:pPr>
        <w:rPr>
          <w:rFonts w:asciiTheme="majorHAnsi" w:hAnsiTheme="majorHAnsi"/>
          <w:b/>
          <w:color w:val="auto"/>
          <w:sz w:val="24"/>
          <w:szCs w:val="24"/>
        </w:rPr>
      </w:pPr>
    </w:p>
    <w:p w:rsidR="002D36DC" w:rsidRPr="005F00AD" w:rsidRDefault="002D36DC" w:rsidP="006E1507">
      <w:pPr>
        <w:rPr>
          <w:rFonts w:ascii="Times New Roman" w:hAnsi="Times New Roman" w:cs="Times New Roman"/>
          <w:b/>
          <w:sz w:val="24"/>
          <w:szCs w:val="24"/>
        </w:rPr>
      </w:pPr>
      <w:r w:rsidRPr="005F00AD">
        <w:rPr>
          <w:rFonts w:asciiTheme="majorHAnsi" w:hAnsiTheme="majorHAnsi"/>
          <w:b/>
          <w:color w:val="auto"/>
          <w:sz w:val="24"/>
          <w:szCs w:val="24"/>
        </w:rPr>
        <w:tab/>
      </w:r>
      <w:r w:rsidRPr="005F00AD">
        <w:rPr>
          <w:rFonts w:ascii="Times New Roman" w:hAnsi="Times New Roman" w:cs="Times New Roman"/>
          <w:b/>
          <w:sz w:val="24"/>
          <w:szCs w:val="24"/>
        </w:rPr>
        <w:t>DATES FROM 2019 TO CURRENT</w:t>
      </w:r>
      <w:r w:rsidR="003E6598" w:rsidRPr="005F00AD">
        <w:rPr>
          <w:rFonts w:ascii="Times New Roman" w:hAnsi="Times New Roman" w:cs="Times New Roman"/>
          <w:b/>
          <w:sz w:val="24"/>
          <w:szCs w:val="24"/>
        </w:rPr>
        <w:t>.</w:t>
      </w:r>
    </w:p>
    <w:p w:rsidR="002D36DC" w:rsidRPr="009A4029" w:rsidRDefault="002D36DC" w:rsidP="00F82D93">
      <w:pPr>
        <w:pStyle w:val="ListParagraph"/>
        <w:rPr>
          <w:rFonts w:ascii="Times New Roman" w:hAnsi="Times New Roman" w:cs="Times New Roman"/>
          <w:b/>
        </w:rPr>
      </w:pPr>
      <w:r w:rsidRPr="009A4029">
        <w:rPr>
          <w:rFonts w:ascii="Times New Roman" w:hAnsi="Times New Roman" w:cs="Times New Roman"/>
        </w:rPr>
        <w:t xml:space="preserve">Member of MOBI Learn – a student organization at UTA that helps students create apps, webs and games. </w:t>
      </w:r>
    </w:p>
    <w:sectPr w:rsidR="002D36DC" w:rsidRPr="009A402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4EB" w:rsidRDefault="009364EB" w:rsidP="0068194B">
      <w:r>
        <w:separator/>
      </w:r>
    </w:p>
    <w:p w:rsidR="009364EB" w:rsidRDefault="009364EB"/>
    <w:p w:rsidR="009364EB" w:rsidRDefault="009364EB"/>
  </w:endnote>
  <w:endnote w:type="continuationSeparator" w:id="0">
    <w:p w:rsidR="009364EB" w:rsidRDefault="009364EB" w:rsidP="0068194B">
      <w:r>
        <w:continuationSeparator/>
      </w:r>
    </w:p>
    <w:p w:rsidR="009364EB" w:rsidRDefault="009364EB"/>
    <w:p w:rsidR="009364EB" w:rsidRDefault="009364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0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4EB" w:rsidRDefault="009364EB" w:rsidP="0068194B">
      <w:r>
        <w:separator/>
      </w:r>
    </w:p>
    <w:p w:rsidR="009364EB" w:rsidRDefault="009364EB"/>
    <w:p w:rsidR="009364EB" w:rsidRDefault="009364EB"/>
  </w:footnote>
  <w:footnote w:type="continuationSeparator" w:id="0">
    <w:p w:rsidR="009364EB" w:rsidRDefault="009364EB" w:rsidP="0068194B">
      <w:r>
        <w:continuationSeparator/>
      </w:r>
    </w:p>
    <w:p w:rsidR="009364EB" w:rsidRDefault="009364EB"/>
    <w:p w:rsidR="009364EB" w:rsidRDefault="009364E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D8FA4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F90DC5"/>
    <w:multiLevelType w:val="hybridMultilevel"/>
    <w:tmpl w:val="E488C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B7488B"/>
    <w:multiLevelType w:val="hybridMultilevel"/>
    <w:tmpl w:val="F5EAD0CE"/>
    <w:lvl w:ilvl="0" w:tplc="7DB64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2681F"/>
    <w:multiLevelType w:val="hybridMultilevel"/>
    <w:tmpl w:val="C2D64148"/>
    <w:lvl w:ilvl="0" w:tplc="EF44B164">
      <w:start w:val="7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1A28"/>
    <w:multiLevelType w:val="hybridMultilevel"/>
    <w:tmpl w:val="1ED6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E2529"/>
    <w:multiLevelType w:val="hybridMultilevel"/>
    <w:tmpl w:val="4BA4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0935DF8"/>
    <w:multiLevelType w:val="hybridMultilevel"/>
    <w:tmpl w:val="2B60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51646A3"/>
    <w:multiLevelType w:val="hybridMultilevel"/>
    <w:tmpl w:val="25CED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A41A5A"/>
    <w:multiLevelType w:val="hybridMultilevel"/>
    <w:tmpl w:val="D31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63216"/>
    <w:multiLevelType w:val="hybridMultilevel"/>
    <w:tmpl w:val="4FF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EDC1329"/>
    <w:multiLevelType w:val="hybridMultilevel"/>
    <w:tmpl w:val="CFFC7314"/>
    <w:lvl w:ilvl="0" w:tplc="7A8E2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E24F62"/>
    <w:multiLevelType w:val="hybridMultilevel"/>
    <w:tmpl w:val="F5C66612"/>
    <w:lvl w:ilvl="0" w:tplc="C45ED0B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7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23"/>
  </w:num>
  <w:num w:numId="16">
    <w:abstractNumId w:val="11"/>
  </w:num>
  <w:num w:numId="17">
    <w:abstractNumId w:val="22"/>
  </w:num>
  <w:num w:numId="18">
    <w:abstractNumId w:val="13"/>
  </w:num>
  <w:num w:numId="19">
    <w:abstractNumId w:val="18"/>
  </w:num>
  <w:num w:numId="20">
    <w:abstractNumId w:val="14"/>
  </w:num>
  <w:num w:numId="21">
    <w:abstractNumId w:val="19"/>
  </w:num>
  <w:num w:numId="22">
    <w:abstractNumId w:val="10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6E"/>
    <w:rsid w:val="000001EF"/>
    <w:rsid w:val="00007322"/>
    <w:rsid w:val="00007728"/>
    <w:rsid w:val="00024584"/>
    <w:rsid w:val="00024730"/>
    <w:rsid w:val="00055E95"/>
    <w:rsid w:val="0007021F"/>
    <w:rsid w:val="0007765E"/>
    <w:rsid w:val="000B2BA5"/>
    <w:rsid w:val="000C11C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196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178"/>
    <w:rsid w:val="00294998"/>
    <w:rsid w:val="00297F18"/>
    <w:rsid w:val="002A1945"/>
    <w:rsid w:val="002B2958"/>
    <w:rsid w:val="002B3FC8"/>
    <w:rsid w:val="002D23C5"/>
    <w:rsid w:val="002D36DC"/>
    <w:rsid w:val="002D6137"/>
    <w:rsid w:val="002E7E61"/>
    <w:rsid w:val="002F05E5"/>
    <w:rsid w:val="002F254D"/>
    <w:rsid w:val="002F30E4"/>
    <w:rsid w:val="00306411"/>
    <w:rsid w:val="00307140"/>
    <w:rsid w:val="00316DFF"/>
    <w:rsid w:val="00325B57"/>
    <w:rsid w:val="00336056"/>
    <w:rsid w:val="003520CD"/>
    <w:rsid w:val="003544E1"/>
    <w:rsid w:val="00366398"/>
    <w:rsid w:val="003A0632"/>
    <w:rsid w:val="003A30E5"/>
    <w:rsid w:val="003A6ADF"/>
    <w:rsid w:val="003B5928"/>
    <w:rsid w:val="003D380F"/>
    <w:rsid w:val="003E160D"/>
    <w:rsid w:val="003E6598"/>
    <w:rsid w:val="003F1D5F"/>
    <w:rsid w:val="00405128"/>
    <w:rsid w:val="00406CFF"/>
    <w:rsid w:val="00416B25"/>
    <w:rsid w:val="00420592"/>
    <w:rsid w:val="00424194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00AD"/>
    <w:rsid w:val="005F4B91"/>
    <w:rsid w:val="005F55D2"/>
    <w:rsid w:val="00617B0B"/>
    <w:rsid w:val="0062312F"/>
    <w:rsid w:val="00625F2C"/>
    <w:rsid w:val="006618E9"/>
    <w:rsid w:val="0068194B"/>
    <w:rsid w:val="00692703"/>
    <w:rsid w:val="006A1962"/>
    <w:rsid w:val="006B3E33"/>
    <w:rsid w:val="006B5D48"/>
    <w:rsid w:val="006B7D7B"/>
    <w:rsid w:val="006C1A5E"/>
    <w:rsid w:val="006D71D8"/>
    <w:rsid w:val="006E1507"/>
    <w:rsid w:val="006F7F55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57E4"/>
    <w:rsid w:val="0085308D"/>
    <w:rsid w:val="00855B59"/>
    <w:rsid w:val="00860461"/>
    <w:rsid w:val="0086487C"/>
    <w:rsid w:val="00870B20"/>
    <w:rsid w:val="008829F8"/>
    <w:rsid w:val="00885897"/>
    <w:rsid w:val="008A6538"/>
    <w:rsid w:val="008B764E"/>
    <w:rsid w:val="008C7056"/>
    <w:rsid w:val="008D22D3"/>
    <w:rsid w:val="008F27C3"/>
    <w:rsid w:val="008F3B14"/>
    <w:rsid w:val="00901899"/>
    <w:rsid w:val="0090344B"/>
    <w:rsid w:val="00905715"/>
    <w:rsid w:val="00910829"/>
    <w:rsid w:val="0091321E"/>
    <w:rsid w:val="00913946"/>
    <w:rsid w:val="0092726B"/>
    <w:rsid w:val="009361BA"/>
    <w:rsid w:val="009364EB"/>
    <w:rsid w:val="00944F78"/>
    <w:rsid w:val="009510E7"/>
    <w:rsid w:val="00952C89"/>
    <w:rsid w:val="009571D8"/>
    <w:rsid w:val="009650EA"/>
    <w:rsid w:val="00967958"/>
    <w:rsid w:val="0097790C"/>
    <w:rsid w:val="0098506E"/>
    <w:rsid w:val="009A4029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E15"/>
    <w:rsid w:val="00A51DC5"/>
    <w:rsid w:val="00A53DE1"/>
    <w:rsid w:val="00A615E1"/>
    <w:rsid w:val="00A631B5"/>
    <w:rsid w:val="00A648F4"/>
    <w:rsid w:val="00A755E8"/>
    <w:rsid w:val="00A93A5D"/>
    <w:rsid w:val="00AB32F8"/>
    <w:rsid w:val="00AB610B"/>
    <w:rsid w:val="00AD360E"/>
    <w:rsid w:val="00AD40FB"/>
    <w:rsid w:val="00AD47DE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0F6E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6986"/>
    <w:rsid w:val="00D66A52"/>
    <w:rsid w:val="00D66EFA"/>
    <w:rsid w:val="00D72A2D"/>
    <w:rsid w:val="00D76EDF"/>
    <w:rsid w:val="00D9521A"/>
    <w:rsid w:val="00DA3914"/>
    <w:rsid w:val="00DA59AA"/>
    <w:rsid w:val="00DB6915"/>
    <w:rsid w:val="00DB7E1E"/>
    <w:rsid w:val="00DC1B78"/>
    <w:rsid w:val="00DC2A2F"/>
    <w:rsid w:val="00DC600B"/>
    <w:rsid w:val="00DD5077"/>
    <w:rsid w:val="00DD60E9"/>
    <w:rsid w:val="00DE0FAA"/>
    <w:rsid w:val="00DE136D"/>
    <w:rsid w:val="00DE6534"/>
    <w:rsid w:val="00DF4D6C"/>
    <w:rsid w:val="00DF5A94"/>
    <w:rsid w:val="00E01923"/>
    <w:rsid w:val="00E079E7"/>
    <w:rsid w:val="00E14498"/>
    <w:rsid w:val="00E2397A"/>
    <w:rsid w:val="00E254DB"/>
    <w:rsid w:val="00E300FC"/>
    <w:rsid w:val="00E30E38"/>
    <w:rsid w:val="00E362DB"/>
    <w:rsid w:val="00E5632B"/>
    <w:rsid w:val="00E70240"/>
    <w:rsid w:val="00E71E6B"/>
    <w:rsid w:val="00E74B17"/>
    <w:rsid w:val="00E81CC5"/>
    <w:rsid w:val="00E85537"/>
    <w:rsid w:val="00E85A87"/>
    <w:rsid w:val="00E85B4A"/>
    <w:rsid w:val="00E9528E"/>
    <w:rsid w:val="00EA5099"/>
    <w:rsid w:val="00EC1351"/>
    <w:rsid w:val="00EC4CBF"/>
    <w:rsid w:val="00EE2CA8"/>
    <w:rsid w:val="00EE5627"/>
    <w:rsid w:val="00EF17E8"/>
    <w:rsid w:val="00EF51D9"/>
    <w:rsid w:val="00F130DD"/>
    <w:rsid w:val="00F24884"/>
    <w:rsid w:val="00F476C4"/>
    <w:rsid w:val="00F61DF9"/>
    <w:rsid w:val="00F81960"/>
    <w:rsid w:val="00F82D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F7A36"/>
  <w15:chartTrackingRefBased/>
  <w15:docId w15:val="{FCD4C8DF-2B62-4200-93D4-CA28CB7C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o%20Ngan%20Gia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9C39668AF24916A7532008B5F7D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E8A30-33CF-4159-A9C6-2B4F7449418A}"/>
      </w:docPartPr>
      <w:docPartBody>
        <w:p w:rsidR="00FE79F1" w:rsidRDefault="006B3260">
          <w:pPr>
            <w:pStyle w:val="F29C39668AF24916A7532008B5F7DE1E"/>
          </w:pPr>
          <w:r w:rsidRPr="00CF1A49">
            <w:t>·</w:t>
          </w:r>
        </w:p>
      </w:docPartBody>
    </w:docPart>
    <w:docPart>
      <w:docPartPr>
        <w:name w:val="E6BD35488AB24134B0F670B929628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1280D-587B-49A2-8616-8387FFB9C1E0}"/>
      </w:docPartPr>
      <w:docPartBody>
        <w:p w:rsidR="00FE79F1" w:rsidRDefault="006B3260">
          <w:pPr>
            <w:pStyle w:val="E6BD35488AB24134B0F670B929628FD3"/>
          </w:pPr>
          <w:r w:rsidRPr="00CF1A49">
            <w:t>·</w:t>
          </w:r>
        </w:p>
      </w:docPartBody>
    </w:docPart>
    <w:docPart>
      <w:docPartPr>
        <w:name w:val="33F57A36C7EB4D0691D132EA4661E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1796B-D4A1-404D-B369-92A5500D6738}"/>
      </w:docPartPr>
      <w:docPartBody>
        <w:p w:rsidR="00FE79F1" w:rsidRDefault="006B3260">
          <w:pPr>
            <w:pStyle w:val="33F57A36C7EB4D0691D132EA4661E7BD"/>
          </w:pPr>
          <w:r w:rsidRPr="00CF1A49">
            <w:t>Experience</w:t>
          </w:r>
        </w:p>
      </w:docPartBody>
    </w:docPart>
    <w:docPart>
      <w:docPartPr>
        <w:name w:val="B9904151744E453A9BB67B7DCCC5E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61320-2E08-4CFF-B78F-ED08D5B2EB92}"/>
      </w:docPartPr>
      <w:docPartBody>
        <w:p w:rsidR="00FE79F1" w:rsidRDefault="006B3260">
          <w:pPr>
            <w:pStyle w:val="B9904151744E453A9BB67B7DCCC5E96E"/>
          </w:pPr>
          <w:r w:rsidRPr="00CF1A49">
            <w:t>Dates From</w:t>
          </w:r>
        </w:p>
      </w:docPartBody>
    </w:docPart>
    <w:docPart>
      <w:docPartPr>
        <w:name w:val="8E6701C7EBC34C2A96A6DDA1D5067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2D27-77CF-498E-AE83-FCC3224DFF41}"/>
      </w:docPartPr>
      <w:docPartBody>
        <w:p w:rsidR="00FE79F1" w:rsidRDefault="006B3260">
          <w:pPr>
            <w:pStyle w:val="8E6701C7EBC34C2A96A6DDA1D5067A43"/>
          </w:pPr>
          <w:r w:rsidRPr="00CF1A49">
            <w:t>To</w:t>
          </w:r>
        </w:p>
      </w:docPartBody>
    </w:docPart>
    <w:docPart>
      <w:docPartPr>
        <w:name w:val="571E89948C8A49A1AD58A14858AFB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89AAD-F61B-444C-B5F4-C6AAF87F535B}"/>
      </w:docPartPr>
      <w:docPartBody>
        <w:p w:rsidR="00FE79F1" w:rsidRDefault="006B3260">
          <w:pPr>
            <w:pStyle w:val="571E89948C8A49A1AD58A14858AFB79F"/>
          </w:pPr>
          <w:r w:rsidRPr="00CF1A49">
            <w:t>Education</w:t>
          </w:r>
        </w:p>
      </w:docPartBody>
    </w:docPart>
    <w:docPart>
      <w:docPartPr>
        <w:name w:val="8A97B429139D42B995D8E1E751AD4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1071C-A3C5-4356-8F79-1E5E6BFFB372}"/>
      </w:docPartPr>
      <w:docPartBody>
        <w:p w:rsidR="00FE79F1" w:rsidRDefault="006B3260">
          <w:pPr>
            <w:pStyle w:val="8A97B429139D42B995D8E1E751AD453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60"/>
    <w:rsid w:val="002B52F8"/>
    <w:rsid w:val="00484817"/>
    <w:rsid w:val="006B3260"/>
    <w:rsid w:val="00715A98"/>
    <w:rsid w:val="0084740A"/>
    <w:rsid w:val="00B85CED"/>
    <w:rsid w:val="00F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505F7F62F47DF9EA0287AC5D4AED7">
    <w:name w:val="7DB505F7F62F47DF9EA0287AC5D4AED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33C9953D271431DAF27BC14AD9B90B7">
    <w:name w:val="F33C9953D271431DAF27BC14AD9B90B7"/>
  </w:style>
  <w:style w:type="paragraph" w:customStyle="1" w:styleId="A1E377D3876F4F76BD9AB6A5B4FBF5A0">
    <w:name w:val="A1E377D3876F4F76BD9AB6A5B4FBF5A0"/>
  </w:style>
  <w:style w:type="paragraph" w:customStyle="1" w:styleId="F29C39668AF24916A7532008B5F7DE1E">
    <w:name w:val="F29C39668AF24916A7532008B5F7DE1E"/>
  </w:style>
  <w:style w:type="paragraph" w:customStyle="1" w:styleId="B22A3A46359C441C8F49D044953FA105">
    <w:name w:val="B22A3A46359C441C8F49D044953FA105"/>
  </w:style>
  <w:style w:type="paragraph" w:customStyle="1" w:styleId="401242B3CACA43429037BECA096B38D3">
    <w:name w:val="401242B3CACA43429037BECA096B38D3"/>
  </w:style>
  <w:style w:type="paragraph" w:customStyle="1" w:styleId="E6BD35488AB24134B0F670B929628FD3">
    <w:name w:val="E6BD35488AB24134B0F670B929628FD3"/>
  </w:style>
  <w:style w:type="paragraph" w:customStyle="1" w:styleId="BE12AB60D61D4A0C901CC6B36BB7E050">
    <w:name w:val="BE12AB60D61D4A0C901CC6B36BB7E050"/>
  </w:style>
  <w:style w:type="paragraph" w:customStyle="1" w:styleId="530E23864A104D8FB65E73568E773387">
    <w:name w:val="530E23864A104D8FB65E73568E773387"/>
  </w:style>
  <w:style w:type="paragraph" w:customStyle="1" w:styleId="84B13F4743884184BB3E173A33AB8FAC">
    <w:name w:val="84B13F4743884184BB3E173A33AB8FAC"/>
  </w:style>
  <w:style w:type="paragraph" w:customStyle="1" w:styleId="13C929D6BD7047FBAD90748EB3FD5918">
    <w:name w:val="13C929D6BD7047FBAD90748EB3FD5918"/>
  </w:style>
  <w:style w:type="paragraph" w:customStyle="1" w:styleId="33F57A36C7EB4D0691D132EA4661E7BD">
    <w:name w:val="33F57A36C7EB4D0691D132EA4661E7BD"/>
  </w:style>
  <w:style w:type="paragraph" w:customStyle="1" w:styleId="B9904151744E453A9BB67B7DCCC5E96E">
    <w:name w:val="B9904151744E453A9BB67B7DCCC5E96E"/>
  </w:style>
  <w:style w:type="paragraph" w:customStyle="1" w:styleId="8E6701C7EBC34C2A96A6DDA1D5067A43">
    <w:name w:val="8E6701C7EBC34C2A96A6DDA1D5067A43"/>
  </w:style>
  <w:style w:type="paragraph" w:customStyle="1" w:styleId="E953D5546F2A42099611333AC84FDAC5">
    <w:name w:val="E953D5546F2A42099611333AC84FDAC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8AB978E8CB44782B45267503E9FE235">
    <w:name w:val="E8AB978E8CB44782B45267503E9FE235"/>
  </w:style>
  <w:style w:type="paragraph" w:customStyle="1" w:styleId="96668F5768D14EFA9E28A7A0AA9390FC">
    <w:name w:val="96668F5768D14EFA9E28A7A0AA9390FC"/>
  </w:style>
  <w:style w:type="paragraph" w:customStyle="1" w:styleId="95AB271901164E148FD4DEDC3650F055">
    <w:name w:val="95AB271901164E148FD4DEDC3650F055"/>
  </w:style>
  <w:style w:type="paragraph" w:customStyle="1" w:styleId="E6884020A48243D986FD8C90B56C0B85">
    <w:name w:val="E6884020A48243D986FD8C90B56C0B85"/>
  </w:style>
  <w:style w:type="paragraph" w:customStyle="1" w:styleId="D19ED99481B1456DA2E54C5643C56AC2">
    <w:name w:val="D19ED99481B1456DA2E54C5643C56AC2"/>
  </w:style>
  <w:style w:type="paragraph" w:customStyle="1" w:styleId="4F95D9897D804CD78D035A4F49A6B8E8">
    <w:name w:val="4F95D9897D804CD78D035A4F49A6B8E8"/>
  </w:style>
  <w:style w:type="paragraph" w:customStyle="1" w:styleId="80084F0157504492A5B9A81BC316C50D">
    <w:name w:val="80084F0157504492A5B9A81BC316C50D"/>
  </w:style>
  <w:style w:type="paragraph" w:customStyle="1" w:styleId="571E89948C8A49A1AD58A14858AFB79F">
    <w:name w:val="571E89948C8A49A1AD58A14858AFB79F"/>
  </w:style>
  <w:style w:type="paragraph" w:customStyle="1" w:styleId="0AE8D249E94D4B6F84D11E0A09757A9B">
    <w:name w:val="0AE8D249E94D4B6F84D11E0A09757A9B"/>
  </w:style>
  <w:style w:type="paragraph" w:customStyle="1" w:styleId="029AC00D541F463DA4B07690373C15F4">
    <w:name w:val="029AC00D541F463DA4B07690373C15F4"/>
  </w:style>
  <w:style w:type="paragraph" w:customStyle="1" w:styleId="187506F62C5C4D8897F97591524C2557">
    <w:name w:val="187506F62C5C4D8897F97591524C2557"/>
  </w:style>
  <w:style w:type="paragraph" w:customStyle="1" w:styleId="1AA658BC40C24B0DAD5CB3847279B890">
    <w:name w:val="1AA658BC40C24B0DAD5CB3847279B890"/>
  </w:style>
  <w:style w:type="paragraph" w:customStyle="1" w:styleId="899A0088C8F04ACEB813CEA32EB5B220">
    <w:name w:val="899A0088C8F04ACEB813CEA32EB5B220"/>
  </w:style>
  <w:style w:type="paragraph" w:customStyle="1" w:styleId="AA7EFC251E7A4F2C95261675FD74E7DC">
    <w:name w:val="AA7EFC251E7A4F2C95261675FD74E7DC"/>
  </w:style>
  <w:style w:type="paragraph" w:customStyle="1" w:styleId="97EEE9766A1748368D19A632103DA282">
    <w:name w:val="97EEE9766A1748368D19A632103DA282"/>
  </w:style>
  <w:style w:type="paragraph" w:customStyle="1" w:styleId="9F0AB8EBC06840C0A6DF18B61BD8E4C4">
    <w:name w:val="9F0AB8EBC06840C0A6DF18B61BD8E4C4"/>
  </w:style>
  <w:style w:type="paragraph" w:customStyle="1" w:styleId="445F8A77F4194034A86B998124A66905">
    <w:name w:val="445F8A77F4194034A86B998124A66905"/>
  </w:style>
  <w:style w:type="paragraph" w:customStyle="1" w:styleId="7FD4B74A622F4E2ABC11D563AAB38B42">
    <w:name w:val="7FD4B74A622F4E2ABC11D563AAB38B42"/>
  </w:style>
  <w:style w:type="paragraph" w:customStyle="1" w:styleId="8A97B429139D42B995D8E1E751AD453D">
    <w:name w:val="8A97B429139D42B995D8E1E751AD453D"/>
  </w:style>
  <w:style w:type="paragraph" w:customStyle="1" w:styleId="8F6A7D64CB91434C94C1D0A85F8BCB90">
    <w:name w:val="8F6A7D64CB91434C94C1D0A85F8BCB90"/>
  </w:style>
  <w:style w:type="paragraph" w:customStyle="1" w:styleId="24A34E9C9B314C10B76008D5039417B1">
    <w:name w:val="24A34E9C9B314C10B76008D5039417B1"/>
  </w:style>
  <w:style w:type="paragraph" w:customStyle="1" w:styleId="E8A9890DDAB64CDB93E1F68DFC56A304">
    <w:name w:val="E8A9890DDAB64CDB93E1F68DFC56A304"/>
  </w:style>
  <w:style w:type="paragraph" w:customStyle="1" w:styleId="AE0866FFAFB44229AD1ADDDAB6709C9C">
    <w:name w:val="AE0866FFAFB44229AD1ADDDAB6709C9C"/>
  </w:style>
  <w:style w:type="paragraph" w:customStyle="1" w:styleId="2A2E4A806DF945A39D23EC230AABA11E">
    <w:name w:val="2A2E4A806DF945A39D23EC230AABA11E"/>
  </w:style>
  <w:style w:type="paragraph" w:customStyle="1" w:styleId="67F662B75EAF417181CA510C59A0B7D7">
    <w:name w:val="67F662B75EAF417181CA510C59A0B7D7"/>
  </w:style>
  <w:style w:type="paragraph" w:customStyle="1" w:styleId="54633FE9359046648F67AA427AF04D6D">
    <w:name w:val="54633FE9359046648F67AA427AF04D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499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11</cp:revision>
  <dcterms:created xsi:type="dcterms:W3CDTF">2020-07-14T03:41:00Z</dcterms:created>
  <dcterms:modified xsi:type="dcterms:W3CDTF">2020-08-23T06:30:00Z</dcterms:modified>
  <cp:category/>
</cp:coreProperties>
</file>